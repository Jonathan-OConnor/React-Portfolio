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B8B5" w14:textId="77777777" w:rsidR="00856374" w:rsidRDefault="00856374"/>
    <w:tbl>
      <w:tblPr>
        <w:tblpPr w:leftFromText="180" w:rightFromText="180" w:vertAnchor="text" w:tblpXSpec="right" w:tblpY="1"/>
        <w:tblOverlap w:val="never"/>
        <w:tblW w:w="109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728"/>
        <w:gridCol w:w="6542"/>
      </w:tblGrid>
      <w:tr w:rsidR="001B2ABD" w14:paraId="381C323B" w14:textId="77777777" w:rsidTr="006872B6">
        <w:trPr>
          <w:trHeight w:val="2797"/>
        </w:trPr>
        <w:tc>
          <w:tcPr>
            <w:tcW w:w="3640" w:type="dxa"/>
            <w:vAlign w:val="bottom"/>
          </w:tcPr>
          <w:p w14:paraId="7219E5E8" w14:textId="3CB566A4" w:rsidR="00856374" w:rsidRDefault="00D1461A" w:rsidP="006872B6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Cs w:val="22"/>
              </w:rPr>
            </w:pPr>
            <w:r>
              <w:t>About Me</w:t>
            </w:r>
          </w:p>
          <w:p w14:paraId="08F23218" w14:textId="15B90414" w:rsidR="001B2ABD" w:rsidRDefault="00D0216A" w:rsidP="006872B6">
            <w:pPr>
              <w:tabs>
                <w:tab w:val="left" w:pos="990"/>
              </w:tabs>
            </w:pPr>
            <w:r>
              <w:t xml:space="preserve">I am a recent graduate from the University of Toronto and have a passion for programming. </w:t>
            </w:r>
            <w:r w:rsidR="00D1461A">
              <w:t>I hope to w</w:t>
            </w:r>
            <w:r w:rsidR="00164BF3">
              <w:t>ork in a dynamic, collaborative environment where I can meaningfully contribute to project</w:t>
            </w:r>
            <w:r w:rsidR="00C02BEB">
              <w:t>s</w:t>
            </w:r>
            <w:r w:rsidR="00164BF3">
              <w:t xml:space="preserve"> </w:t>
            </w:r>
            <w:r w:rsidR="004D13F3">
              <w:t xml:space="preserve">and further </w:t>
            </w:r>
            <w:r w:rsidR="005D6467">
              <w:t>enrich</w:t>
            </w:r>
            <w:r w:rsidR="004D13F3">
              <w:t xml:space="preserve"> </w:t>
            </w:r>
            <w:r w:rsidR="00164BF3">
              <w:t>my</w:t>
            </w:r>
            <w:r w:rsidR="00E91EBB">
              <w:t xml:space="preserve"> </w:t>
            </w:r>
            <w:r w:rsidR="00164BF3">
              <w:t xml:space="preserve">skills </w:t>
            </w:r>
            <w:r w:rsidR="003358C7">
              <w:t>i</w:t>
            </w:r>
            <w:r w:rsidR="0054336D">
              <w:t>n</w:t>
            </w:r>
            <w:r w:rsidR="00164BF3">
              <w:t xml:space="preserve"> front</w:t>
            </w:r>
            <w:r w:rsidR="00837608">
              <w:t>-</w:t>
            </w:r>
            <w:r w:rsidR="00164BF3">
              <w:t xml:space="preserve">end and </w:t>
            </w:r>
            <w:r w:rsidR="00837608">
              <w:t>back-end</w:t>
            </w:r>
            <w:r w:rsidR="00164BF3">
              <w:t xml:space="preserve"> </w:t>
            </w:r>
            <w:r w:rsidR="00EC0BA6">
              <w:t xml:space="preserve">web </w:t>
            </w:r>
            <w:r w:rsidR="00164BF3">
              <w:t>development</w:t>
            </w:r>
            <w:r w:rsidR="003C67A6">
              <w:t>.</w:t>
            </w:r>
          </w:p>
        </w:tc>
        <w:tc>
          <w:tcPr>
            <w:tcW w:w="728" w:type="dxa"/>
          </w:tcPr>
          <w:p w14:paraId="4E7878F7" w14:textId="77777777" w:rsidR="001B2ABD" w:rsidRDefault="001B2ABD" w:rsidP="006872B6">
            <w:pPr>
              <w:tabs>
                <w:tab w:val="left" w:pos="990"/>
              </w:tabs>
            </w:pPr>
          </w:p>
        </w:tc>
        <w:tc>
          <w:tcPr>
            <w:tcW w:w="6542" w:type="dxa"/>
            <w:vAlign w:val="bottom"/>
          </w:tcPr>
          <w:p w14:paraId="7EC5890C" w14:textId="351B2E8B" w:rsidR="001B2ABD" w:rsidRPr="002F6F62" w:rsidRDefault="002F6F62" w:rsidP="006872B6">
            <w:pPr>
              <w:pStyle w:val="Title"/>
              <w:rPr>
                <w:sz w:val="72"/>
                <w:szCs w:val="72"/>
              </w:rPr>
            </w:pPr>
            <w:r w:rsidRPr="002F6F62">
              <w:rPr>
                <w:sz w:val="72"/>
                <w:szCs w:val="72"/>
              </w:rPr>
              <w:t>Jonathan O’Connor</w:t>
            </w:r>
          </w:p>
          <w:p w14:paraId="7B279215" w14:textId="59102E43" w:rsidR="001B2ABD" w:rsidRDefault="002F6F62" w:rsidP="006872B6">
            <w:pPr>
              <w:pStyle w:val="Subtitle"/>
            </w:pPr>
            <w:r w:rsidRPr="00713B18">
              <w:rPr>
                <w:spacing w:val="0"/>
                <w:w w:val="68"/>
              </w:rPr>
              <w:t>Full-Stack Develope</w:t>
            </w:r>
            <w:r w:rsidRPr="00713B18">
              <w:rPr>
                <w:spacing w:val="17"/>
                <w:w w:val="68"/>
              </w:rPr>
              <w:t>r</w:t>
            </w:r>
          </w:p>
        </w:tc>
      </w:tr>
      <w:tr w:rsidR="001B2ABD" w14:paraId="0005D072" w14:textId="77777777" w:rsidTr="006872B6">
        <w:trPr>
          <w:trHeight w:val="3377"/>
        </w:trPr>
        <w:tc>
          <w:tcPr>
            <w:tcW w:w="3640" w:type="dxa"/>
          </w:tcPr>
          <w:p w14:paraId="2DC3DD93" w14:textId="77777777" w:rsidR="00036450" w:rsidRDefault="00036450" w:rsidP="006872B6"/>
          <w:sdt>
            <w:sdtPr>
              <w:id w:val="-1954003311"/>
              <w:placeholder>
                <w:docPart w:val="B38BFA55D7DC477C8536EA8FF5CECC32"/>
              </w:placeholder>
              <w:temporary/>
              <w:showingPlcHdr/>
              <w15:appearance w15:val="hidden"/>
            </w:sdtPr>
            <w:sdtEndPr/>
            <w:sdtContent>
              <w:p w14:paraId="4E180BF8" w14:textId="77777777" w:rsidR="00036450" w:rsidRPr="00CB0055" w:rsidRDefault="00CB0055" w:rsidP="006872B6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3B315D99" w14:textId="77777777" w:rsidR="00A0239A" w:rsidRPr="00CD4242" w:rsidRDefault="00A0239A" w:rsidP="006872B6">
            <w:pPr>
              <w:rPr>
                <w:b/>
                <w:bCs/>
              </w:rPr>
            </w:pPr>
            <w:r w:rsidRPr="00CD4242">
              <w:rPr>
                <w:b/>
                <w:bCs/>
              </w:rPr>
              <w:t>Portfolio Website:</w:t>
            </w:r>
          </w:p>
          <w:p w14:paraId="6FE07B70" w14:textId="03273DDC" w:rsidR="00A0239A" w:rsidRDefault="00A0239A" w:rsidP="006872B6">
            <w:r>
              <w:t>JonathanOConnor.ca</w:t>
            </w:r>
          </w:p>
          <w:p w14:paraId="137CCDCF" w14:textId="77777777" w:rsidR="0063084D" w:rsidRDefault="0063084D" w:rsidP="006872B6"/>
          <w:p w14:paraId="7F8DEF6E" w14:textId="6384B299" w:rsidR="0063084D" w:rsidRPr="00CD4242" w:rsidRDefault="0063084D" w:rsidP="006872B6">
            <w:pPr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  <w:r w:rsidRPr="00CD4242">
              <w:rPr>
                <w:b/>
                <w:bCs/>
              </w:rPr>
              <w:t>:</w:t>
            </w:r>
          </w:p>
          <w:p w14:paraId="1FC91095" w14:textId="30905EC7" w:rsidR="0063084D" w:rsidRDefault="0063084D" w:rsidP="006872B6">
            <w:r w:rsidRPr="0063084D">
              <w:t>https://github.com/Jonathan-OConnor</w:t>
            </w:r>
          </w:p>
          <w:p w14:paraId="7F2EA308" w14:textId="77777777" w:rsidR="00A0239A" w:rsidRDefault="00A0239A" w:rsidP="006872B6">
            <w:pPr>
              <w:rPr>
                <w:b/>
                <w:bCs/>
              </w:rPr>
            </w:pPr>
          </w:p>
          <w:p w14:paraId="0B901272" w14:textId="127720B6" w:rsidR="004D3011" w:rsidRPr="00CD4242" w:rsidRDefault="00CD4242" w:rsidP="006872B6">
            <w:pPr>
              <w:rPr>
                <w:b/>
                <w:bCs/>
              </w:rPr>
            </w:pPr>
            <w:r w:rsidRPr="00CD4242">
              <w:rPr>
                <w:b/>
                <w:bCs/>
              </w:rPr>
              <w:t>Phone:</w:t>
            </w:r>
          </w:p>
          <w:p w14:paraId="312061BA" w14:textId="051A9FD1" w:rsidR="004D3011" w:rsidRDefault="002F6F62" w:rsidP="006872B6">
            <w:r>
              <w:t>416-728-5011</w:t>
            </w:r>
          </w:p>
          <w:p w14:paraId="0BF849E7" w14:textId="77777777" w:rsidR="004D3011" w:rsidRDefault="004D3011" w:rsidP="006872B6"/>
          <w:p w14:paraId="4F37E18F" w14:textId="31D8FA41" w:rsidR="004D3011" w:rsidRPr="00CD4242" w:rsidRDefault="00CD4242" w:rsidP="006872B6">
            <w:pPr>
              <w:rPr>
                <w:b/>
                <w:bCs/>
              </w:rPr>
            </w:pPr>
            <w:r w:rsidRPr="00CD4242">
              <w:rPr>
                <w:b/>
                <w:bCs/>
              </w:rPr>
              <w:t>Email:</w:t>
            </w:r>
          </w:p>
          <w:p w14:paraId="2DD4FF18" w14:textId="6C3CC9CA" w:rsidR="00036450" w:rsidRPr="00E4381A" w:rsidRDefault="002F6F62" w:rsidP="006872B6">
            <w:pPr>
              <w:rPr>
                <w:rStyle w:val="Hyperlink"/>
              </w:rPr>
            </w:pPr>
            <w:r>
              <w:t>JonPierreOConnor@gmail.com</w:t>
            </w:r>
          </w:p>
          <w:p w14:paraId="5F4B14E2" w14:textId="4276B948" w:rsidR="004D3011" w:rsidRPr="00CB0055" w:rsidRDefault="004D3011" w:rsidP="006872B6">
            <w:pPr>
              <w:pStyle w:val="Heading3"/>
            </w:pPr>
          </w:p>
          <w:p w14:paraId="5E6D01C9" w14:textId="2584A00C" w:rsidR="004D3011" w:rsidRDefault="004D3011" w:rsidP="006872B6"/>
          <w:p w14:paraId="16EA5423" w14:textId="61CB8062" w:rsidR="004D3011" w:rsidRDefault="004D3011" w:rsidP="006872B6"/>
          <w:p w14:paraId="4805DF1F" w14:textId="1F85CB14" w:rsidR="004D3011" w:rsidRPr="004D3011" w:rsidRDefault="004D3011" w:rsidP="006872B6"/>
        </w:tc>
        <w:tc>
          <w:tcPr>
            <w:tcW w:w="728" w:type="dxa"/>
          </w:tcPr>
          <w:p w14:paraId="244D943C" w14:textId="77777777" w:rsidR="001B2ABD" w:rsidRDefault="001B2ABD" w:rsidP="006872B6">
            <w:pPr>
              <w:tabs>
                <w:tab w:val="left" w:pos="990"/>
              </w:tabs>
            </w:pPr>
          </w:p>
        </w:tc>
        <w:tc>
          <w:tcPr>
            <w:tcW w:w="6542" w:type="dxa"/>
          </w:tcPr>
          <w:sdt>
            <w:sdtPr>
              <w:id w:val="1049110328"/>
              <w:placeholder>
                <w:docPart w:val="708ABD859BB1409AB9633930254050C6"/>
              </w:placeholder>
              <w:temporary/>
              <w:showingPlcHdr/>
              <w15:appearance w15:val="hidden"/>
            </w:sdtPr>
            <w:sdtEndPr/>
            <w:sdtContent>
              <w:p w14:paraId="4F3C91D2" w14:textId="77777777" w:rsidR="001B2ABD" w:rsidRDefault="00E25A26" w:rsidP="006872B6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1B2FED4" w14:textId="1DE31899" w:rsidR="00036450" w:rsidRPr="00036450" w:rsidRDefault="002F6F62" w:rsidP="006872B6">
            <w:pPr>
              <w:pStyle w:val="Heading4"/>
            </w:pPr>
            <w:r>
              <w:t xml:space="preserve">University of Toronto – </w:t>
            </w:r>
            <w:r w:rsidR="00BF72E8">
              <w:t xml:space="preserve">Honours </w:t>
            </w:r>
            <w:r>
              <w:t>Bachelor of Arts</w:t>
            </w:r>
          </w:p>
          <w:p w14:paraId="2AE6E72E" w14:textId="3E6B9263" w:rsidR="00036450" w:rsidRPr="00B359E4" w:rsidRDefault="00776E5C" w:rsidP="006872B6">
            <w:pPr>
              <w:pStyle w:val="Date"/>
            </w:pPr>
            <w:r>
              <w:t xml:space="preserve">Graduated </w:t>
            </w:r>
            <w:r w:rsidR="002F6F62">
              <w:t>2021</w:t>
            </w:r>
          </w:p>
          <w:p w14:paraId="5CFFBE6F" w14:textId="3E9E4F52" w:rsidR="00036450" w:rsidRDefault="00E561F2" w:rsidP="006872B6">
            <w:pPr>
              <w:pStyle w:val="ListParagraph"/>
              <w:numPr>
                <w:ilvl w:val="0"/>
                <w:numId w:val="2"/>
              </w:numPr>
            </w:pPr>
            <w:r>
              <w:t>Economics Major, Double Minor in Mathematics and History</w:t>
            </w:r>
          </w:p>
          <w:p w14:paraId="1D78B86D" w14:textId="77777777" w:rsidR="002F6F62" w:rsidRDefault="002F6F62" w:rsidP="006872B6"/>
          <w:p w14:paraId="5A398229" w14:textId="292029CF" w:rsidR="00036450" w:rsidRPr="00B359E4" w:rsidRDefault="002F6F62" w:rsidP="006872B6">
            <w:pPr>
              <w:pStyle w:val="Heading4"/>
            </w:pPr>
            <w:r>
              <w:t>University of Toronto School of Continuing Studies- Full-Stack Coding Bootcamp</w:t>
            </w:r>
          </w:p>
          <w:p w14:paraId="5AD42AF6" w14:textId="77777777" w:rsidR="002F6F62" w:rsidRDefault="002F6F62" w:rsidP="006872B6">
            <w:r>
              <w:t>January 2021 – April 2021</w:t>
            </w:r>
          </w:p>
          <w:p w14:paraId="1C404FCD" w14:textId="10269B50" w:rsidR="00A0239A" w:rsidRDefault="0004152A" w:rsidP="006872B6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coding-relevant interpersonal </w:t>
            </w:r>
            <w:r w:rsidR="007A05AB">
              <w:t xml:space="preserve">skills </w:t>
            </w:r>
            <w:r>
              <w:t>through collaborating with other students in an industry-standard agile environment</w:t>
            </w:r>
          </w:p>
          <w:p w14:paraId="34210515" w14:textId="35B11EC8" w:rsidR="006A631D" w:rsidRDefault="004926F8" w:rsidP="006872B6">
            <w:pPr>
              <w:pStyle w:val="ListParagraph"/>
              <w:numPr>
                <w:ilvl w:val="0"/>
                <w:numId w:val="2"/>
              </w:numPr>
            </w:pPr>
            <w:r>
              <w:t xml:space="preserve">Gained familiarity with </w:t>
            </w:r>
            <w:r w:rsidR="00991BAE">
              <w:t xml:space="preserve">contemporary frontend and backend development </w:t>
            </w:r>
            <w:r w:rsidR="00287C53">
              <w:t>principles</w:t>
            </w:r>
            <w:r>
              <w:t xml:space="preserve"> </w:t>
            </w:r>
          </w:p>
          <w:sdt>
            <w:sdtPr>
              <w:id w:val="1001553383"/>
              <w:placeholder>
                <w:docPart w:val="23DF3BB2BAB74AD6A28830472F1A4FEE"/>
              </w:placeholder>
              <w:temporary/>
              <w:showingPlcHdr/>
              <w15:appearance w15:val="hidden"/>
            </w:sdtPr>
            <w:sdtEndPr/>
            <w:sdtContent>
              <w:p w14:paraId="479B967F" w14:textId="77777777" w:rsidR="00036450" w:rsidRDefault="00036450" w:rsidP="006872B6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6E958DC" w14:textId="6C7CE857" w:rsidR="00036450" w:rsidRDefault="00F63AE3" w:rsidP="006872B6">
            <w:pPr>
              <w:pStyle w:val="Heading4"/>
              <w:rPr>
                <w:bCs/>
              </w:rPr>
            </w:pPr>
            <w:r>
              <w:t>Home Depot/</w:t>
            </w:r>
            <w:r w:rsidR="005A6A1E">
              <w:t>Blinds.com</w:t>
            </w:r>
            <w:r w:rsidR="002F6F62">
              <w:t xml:space="preserve"> - Junior Web Developer</w:t>
            </w:r>
            <w:r w:rsidR="006D778A">
              <w:t xml:space="preserve"> Intern</w:t>
            </w:r>
            <w:r w:rsidR="006B6252">
              <w:t xml:space="preserve"> – Houston, Texas</w:t>
            </w:r>
          </w:p>
          <w:p w14:paraId="3102B7C8" w14:textId="5A52D737" w:rsidR="00036450" w:rsidRPr="00036450" w:rsidRDefault="002F6F62" w:rsidP="006872B6">
            <w:pPr>
              <w:pStyle w:val="Date"/>
            </w:pPr>
            <w:r>
              <w:t>May 2019 – August 2019</w:t>
            </w:r>
          </w:p>
          <w:p w14:paraId="5BF2D3BA" w14:textId="6F91AEA9" w:rsidR="009B574C" w:rsidRDefault="009B574C" w:rsidP="006872B6">
            <w:pPr>
              <w:pStyle w:val="ListParagraph"/>
              <w:numPr>
                <w:ilvl w:val="0"/>
                <w:numId w:val="1"/>
              </w:numPr>
            </w:pPr>
            <w:r>
              <w:t>First-hand experience working on an e-commerce platform used online and in 2000+ stores</w:t>
            </w:r>
          </w:p>
          <w:p w14:paraId="3A1715DA" w14:textId="191529D7" w:rsidR="004F524C" w:rsidRDefault="004F524C" w:rsidP="006872B6">
            <w:pPr>
              <w:pStyle w:val="ListParagraph"/>
              <w:numPr>
                <w:ilvl w:val="0"/>
                <w:numId w:val="1"/>
              </w:numPr>
            </w:pPr>
            <w:r>
              <w:t>Active member of developer team focused on improving customer experience</w:t>
            </w:r>
            <w:r w:rsidR="00DD6DAE">
              <w:t xml:space="preserve"> while working in an Agile environment</w:t>
            </w:r>
          </w:p>
          <w:p w14:paraId="50512E8D" w14:textId="25A9B888" w:rsidR="00036450" w:rsidRDefault="004F524C" w:rsidP="006872B6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new React components </w:t>
            </w:r>
            <w:r w:rsidR="001B31F6">
              <w:t xml:space="preserve">and maintained legacy components </w:t>
            </w:r>
            <w:r>
              <w:t>for a product configurator application</w:t>
            </w:r>
          </w:p>
          <w:p w14:paraId="04DFCF02" w14:textId="1178D8C8" w:rsidR="009B574C" w:rsidRDefault="00636931" w:rsidP="007257A4">
            <w:pPr>
              <w:pStyle w:val="ListParagraph"/>
              <w:numPr>
                <w:ilvl w:val="0"/>
                <w:numId w:val="1"/>
              </w:numPr>
            </w:pPr>
            <w:r>
              <w:t>Enhanced</w:t>
            </w:r>
            <w:r w:rsidR="004F524C">
              <w:t xml:space="preserve"> </w:t>
            </w:r>
            <w:r w:rsidR="00890FDE">
              <w:t>user</w:t>
            </w:r>
            <w:r w:rsidR="004F524C">
              <w:t xml:space="preserve"> experience by </w:t>
            </w:r>
            <w:r w:rsidR="00A63A01">
              <w:t xml:space="preserve">identifying </w:t>
            </w:r>
            <w:r w:rsidR="00F14962">
              <w:t xml:space="preserve">and </w:t>
            </w:r>
            <w:r w:rsidR="004F524C">
              <w:t>resolving problems with faulty RESTful API calls and through improvements to the custom</w:t>
            </w:r>
            <w:r w:rsidR="00A37E0B">
              <w:t>er</w:t>
            </w:r>
            <w:r w:rsidR="004F524C">
              <w:t>-facing CSS</w:t>
            </w:r>
          </w:p>
          <w:p w14:paraId="1A3541F4" w14:textId="77777777" w:rsidR="004D3011" w:rsidRDefault="004D3011" w:rsidP="006872B6"/>
          <w:sdt>
            <w:sdtPr>
              <w:id w:val="1669594239"/>
              <w:placeholder>
                <w:docPart w:val="0F45A75838384FDAAB8C2219DC6646A1"/>
              </w:placeholder>
              <w:temporary/>
              <w:showingPlcHdr/>
              <w15:appearance w15:val="hidden"/>
            </w:sdtPr>
            <w:sdtEndPr/>
            <w:sdtContent>
              <w:p w14:paraId="4D2F2ACF" w14:textId="01D96023" w:rsidR="00AF1B23" w:rsidRPr="006872B6" w:rsidRDefault="00180329" w:rsidP="006872B6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054BD14" w14:textId="103769FE" w:rsidR="003358C7" w:rsidRDefault="003358C7" w:rsidP="006872B6">
            <w:pPr>
              <w:rPr>
                <w:color w:val="000000" w:themeColor="text1"/>
              </w:rPr>
            </w:pPr>
          </w:p>
          <w:p w14:paraId="38E9F94F" w14:textId="4C608673" w:rsidR="003F0EBA" w:rsidRDefault="003F0EBA" w:rsidP="006872B6">
            <w:pPr>
              <w:rPr>
                <w:color w:val="000000" w:themeColor="text1"/>
              </w:rPr>
            </w:pPr>
            <w:r w:rsidRPr="004F77A1">
              <w:rPr>
                <w:b/>
                <w:bCs/>
                <w:color w:val="000000" w:themeColor="text1"/>
              </w:rPr>
              <w:t>Languages</w:t>
            </w:r>
            <w:r>
              <w:rPr>
                <w:color w:val="000000" w:themeColor="text1"/>
              </w:rPr>
              <w:t>:</w:t>
            </w:r>
            <w:r w:rsidR="006872B6">
              <w:rPr>
                <w:color w:val="000000" w:themeColor="text1"/>
              </w:rPr>
              <w:t xml:space="preserve"> Javascript,</w:t>
            </w:r>
            <w:r>
              <w:rPr>
                <w:color w:val="000000" w:themeColor="text1"/>
              </w:rPr>
              <w:t xml:space="preserve"> SQL, Python</w:t>
            </w:r>
            <w:r w:rsidR="008E7DB0">
              <w:rPr>
                <w:color w:val="000000" w:themeColor="text1"/>
              </w:rPr>
              <w:t xml:space="preserve"> </w:t>
            </w:r>
          </w:p>
          <w:p w14:paraId="3CEE3FD1" w14:textId="77777777" w:rsidR="008E7DB0" w:rsidRDefault="008E7DB0" w:rsidP="006872B6">
            <w:pPr>
              <w:rPr>
                <w:color w:val="000000" w:themeColor="text1"/>
              </w:rPr>
            </w:pPr>
          </w:p>
          <w:p w14:paraId="7AEAA399" w14:textId="3FC23769" w:rsidR="003F0EBA" w:rsidRDefault="003F0EBA" w:rsidP="006872B6">
            <w:pPr>
              <w:rPr>
                <w:color w:val="000000" w:themeColor="text1"/>
              </w:rPr>
            </w:pPr>
            <w:r w:rsidRPr="004F77A1">
              <w:rPr>
                <w:b/>
                <w:bCs/>
                <w:color w:val="000000" w:themeColor="text1"/>
              </w:rPr>
              <w:t>Markup/Framework</w:t>
            </w:r>
            <w:r>
              <w:rPr>
                <w:color w:val="000000" w:themeColor="text1"/>
              </w:rPr>
              <w:t xml:space="preserve">: HTML, CSS, jQuery, </w:t>
            </w:r>
            <w:r w:rsidR="00BF0A3B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ode.js, React.js, </w:t>
            </w:r>
            <w:r w:rsidR="00BF0A3B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xpress</w:t>
            </w:r>
            <w:r w:rsidR="005C30F9">
              <w:rPr>
                <w:color w:val="000000" w:themeColor="text1"/>
              </w:rPr>
              <w:t xml:space="preserve">, </w:t>
            </w:r>
            <w:r w:rsidR="005C30F9" w:rsidRPr="00AF1B23">
              <w:rPr>
                <w:color w:val="000000" w:themeColor="text1"/>
              </w:rPr>
              <w:t>React</w:t>
            </w:r>
            <w:r w:rsidR="005C30F9">
              <w:rPr>
                <w:color w:val="000000" w:themeColor="text1"/>
              </w:rPr>
              <w:t>-</w:t>
            </w:r>
            <w:r w:rsidR="005C30F9" w:rsidRPr="00AF1B23">
              <w:rPr>
                <w:color w:val="000000" w:themeColor="text1"/>
              </w:rPr>
              <w:t>Redux</w:t>
            </w:r>
            <w:r w:rsidR="005C30F9">
              <w:rPr>
                <w:color w:val="000000" w:themeColor="text1"/>
              </w:rPr>
              <w:t>,</w:t>
            </w:r>
            <w:r w:rsidR="00184B3A">
              <w:rPr>
                <w:color w:val="000000" w:themeColor="text1"/>
              </w:rPr>
              <w:t xml:space="preserve"> Material-UI</w:t>
            </w:r>
            <w:r w:rsidR="004D41B2">
              <w:rPr>
                <w:color w:val="000000" w:themeColor="text1"/>
              </w:rPr>
              <w:t>, Mongoose, Sequelize</w:t>
            </w:r>
          </w:p>
          <w:p w14:paraId="46245BA0" w14:textId="77777777" w:rsidR="008E7DB0" w:rsidRDefault="008E7DB0" w:rsidP="006872B6">
            <w:pPr>
              <w:rPr>
                <w:color w:val="000000" w:themeColor="text1"/>
              </w:rPr>
            </w:pPr>
          </w:p>
          <w:p w14:paraId="0DD2CB61" w14:textId="7BDBD540" w:rsidR="003F0EBA" w:rsidRDefault="003F0EBA" w:rsidP="006872B6">
            <w:pPr>
              <w:rPr>
                <w:color w:val="000000" w:themeColor="text1"/>
              </w:rPr>
            </w:pPr>
            <w:r w:rsidRPr="004F77A1">
              <w:rPr>
                <w:b/>
                <w:bCs/>
                <w:color w:val="000000" w:themeColor="text1"/>
              </w:rPr>
              <w:t>Database</w:t>
            </w:r>
            <w:r w:rsidR="004F77A1">
              <w:rPr>
                <w:b/>
                <w:bCs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: MySQL, MongoDB</w:t>
            </w:r>
          </w:p>
          <w:p w14:paraId="3B90E712" w14:textId="77777777" w:rsidR="008E7DB0" w:rsidRDefault="008E7DB0" w:rsidP="006872B6">
            <w:pPr>
              <w:rPr>
                <w:color w:val="000000" w:themeColor="text1"/>
              </w:rPr>
            </w:pPr>
          </w:p>
          <w:p w14:paraId="7BA2F548" w14:textId="289BC44A" w:rsidR="006872B6" w:rsidRDefault="003F0EBA" w:rsidP="006872B6">
            <w:pPr>
              <w:rPr>
                <w:color w:val="000000" w:themeColor="text1"/>
              </w:rPr>
            </w:pPr>
            <w:r w:rsidRPr="00A3152E">
              <w:rPr>
                <w:b/>
                <w:bCs/>
                <w:color w:val="000000" w:themeColor="text1"/>
              </w:rPr>
              <w:t>Design and Analysis</w:t>
            </w:r>
            <w:r>
              <w:rPr>
                <w:color w:val="000000" w:themeColor="text1"/>
              </w:rPr>
              <w:t>: Object Oriented Methodologies, Design Patterns</w:t>
            </w:r>
          </w:p>
          <w:p w14:paraId="7AC6138D" w14:textId="77777777" w:rsidR="006872B6" w:rsidRDefault="006872B6" w:rsidP="006872B6">
            <w:pPr>
              <w:rPr>
                <w:color w:val="000000" w:themeColor="text1"/>
              </w:rPr>
            </w:pPr>
          </w:p>
          <w:p w14:paraId="255533C7" w14:textId="2012E207" w:rsidR="006872B6" w:rsidRDefault="006872B6" w:rsidP="006872B6">
            <w:pPr>
              <w:rPr>
                <w:color w:val="000000" w:themeColor="text1"/>
              </w:rPr>
            </w:pPr>
          </w:p>
          <w:p w14:paraId="0F75EC01" w14:textId="39EBA473" w:rsidR="006B6252" w:rsidRDefault="006B6252" w:rsidP="006872B6">
            <w:pPr>
              <w:rPr>
                <w:color w:val="000000" w:themeColor="text1"/>
              </w:rPr>
            </w:pPr>
          </w:p>
          <w:p w14:paraId="2010B190" w14:textId="3B78965D" w:rsidR="006B6252" w:rsidRDefault="006B6252" w:rsidP="006872B6">
            <w:pPr>
              <w:rPr>
                <w:color w:val="000000" w:themeColor="text1"/>
              </w:rPr>
            </w:pPr>
          </w:p>
          <w:p w14:paraId="1C2D3857" w14:textId="0DD7312F" w:rsidR="006B6252" w:rsidRDefault="006B6252" w:rsidP="006872B6">
            <w:pPr>
              <w:rPr>
                <w:color w:val="000000" w:themeColor="text1"/>
              </w:rPr>
            </w:pPr>
          </w:p>
          <w:p w14:paraId="138687CE" w14:textId="2B14B85D" w:rsidR="006B6252" w:rsidRDefault="006B6252" w:rsidP="006872B6">
            <w:pPr>
              <w:rPr>
                <w:color w:val="000000" w:themeColor="text1"/>
              </w:rPr>
            </w:pPr>
          </w:p>
          <w:p w14:paraId="54F1890C" w14:textId="51237337" w:rsidR="006B6252" w:rsidRDefault="006B6252" w:rsidP="006872B6">
            <w:pPr>
              <w:rPr>
                <w:color w:val="000000" w:themeColor="text1"/>
              </w:rPr>
            </w:pPr>
          </w:p>
          <w:p w14:paraId="5807E75C" w14:textId="77777777" w:rsidR="006B6252" w:rsidRDefault="006B6252" w:rsidP="006872B6">
            <w:pPr>
              <w:rPr>
                <w:color w:val="000000" w:themeColor="text1"/>
              </w:rPr>
            </w:pPr>
          </w:p>
          <w:p w14:paraId="7A2AEFC5" w14:textId="3B43159B" w:rsidR="006872B6" w:rsidRDefault="006872B6" w:rsidP="006872B6">
            <w:pPr>
              <w:pStyle w:val="Heading2"/>
            </w:pPr>
            <w:r>
              <w:lastRenderedPageBreak/>
              <w:t>Projects</w:t>
            </w:r>
          </w:p>
          <w:p w14:paraId="5C3D53F9" w14:textId="45F3254F" w:rsidR="006872B6" w:rsidRDefault="006872B6" w:rsidP="006872B6">
            <w:pPr>
              <w:rPr>
                <w:color w:val="000000" w:themeColor="text1"/>
              </w:rPr>
            </w:pPr>
          </w:p>
          <w:p w14:paraId="1BEB1674" w14:textId="11383C3A" w:rsidR="00FA3EA0" w:rsidRDefault="00FA3EA0" w:rsidP="006872B6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Family Venue Website</w:t>
            </w:r>
          </w:p>
          <w:p w14:paraId="62F849E5" w14:textId="155CA6A0" w:rsidR="00CB6679" w:rsidRDefault="00CB6679" w:rsidP="00FA3EA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Individually developed a full-stack web application utilizing </w:t>
            </w:r>
            <w:r w:rsidRPr="00CB6679">
              <w:rPr>
                <w:b/>
                <w:bCs/>
                <w:color w:val="000000" w:themeColor="text1"/>
              </w:rPr>
              <w:t>MongoDB</w:t>
            </w:r>
            <w:r>
              <w:rPr>
                <w:color w:val="000000" w:themeColor="text1"/>
              </w:rPr>
              <w:t xml:space="preserve">, </w:t>
            </w:r>
            <w:r w:rsidRPr="00CB6679">
              <w:rPr>
                <w:b/>
                <w:bCs/>
                <w:color w:val="000000" w:themeColor="text1"/>
              </w:rPr>
              <w:t>Express</w:t>
            </w:r>
            <w:r>
              <w:rPr>
                <w:color w:val="000000" w:themeColor="text1"/>
              </w:rPr>
              <w:t xml:space="preserve">, </w:t>
            </w:r>
            <w:r w:rsidRPr="00CB6679">
              <w:rPr>
                <w:b/>
                <w:bCs/>
                <w:color w:val="000000" w:themeColor="text1"/>
              </w:rPr>
              <w:t>Node.js</w:t>
            </w:r>
            <w:r>
              <w:rPr>
                <w:color w:val="000000" w:themeColor="text1"/>
              </w:rPr>
              <w:t xml:space="preserve">, and </w:t>
            </w:r>
            <w:r w:rsidRPr="00CB6679">
              <w:rPr>
                <w:b/>
                <w:bCs/>
                <w:color w:val="000000" w:themeColor="text1"/>
              </w:rPr>
              <w:t>React</w:t>
            </w:r>
            <w:r>
              <w:rPr>
                <w:color w:val="000000" w:themeColor="text1"/>
              </w:rPr>
              <w:t>.</w:t>
            </w:r>
          </w:p>
          <w:p w14:paraId="356B29CE" w14:textId="0B2D6C4B" w:rsidR="00FA3EA0" w:rsidRDefault="00FA3EA0" w:rsidP="00FA3EA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Used </w:t>
            </w:r>
            <w:r w:rsidRPr="00CB6679">
              <w:rPr>
                <w:b/>
                <w:bCs/>
                <w:color w:val="000000" w:themeColor="text1"/>
              </w:rPr>
              <w:t>Nodemailer</w:t>
            </w:r>
            <w:r>
              <w:rPr>
                <w:color w:val="000000" w:themeColor="text1"/>
              </w:rPr>
              <w:t xml:space="preserve"> library in conjunction with database to make a comprehensive email client</w:t>
            </w:r>
          </w:p>
          <w:p w14:paraId="4D31ED83" w14:textId="77E24788" w:rsidR="00FA3EA0" w:rsidRDefault="00FA3EA0" w:rsidP="00FA3EA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Used </w:t>
            </w:r>
            <w:r w:rsidRPr="00CB6679">
              <w:rPr>
                <w:b/>
                <w:bCs/>
                <w:color w:val="000000" w:themeColor="text1"/>
              </w:rPr>
              <w:t>fullcalendar.io</w:t>
            </w:r>
            <w:r>
              <w:rPr>
                <w:color w:val="000000" w:themeColor="text1"/>
              </w:rPr>
              <w:t xml:space="preserve"> library frontend</w:t>
            </w:r>
            <w:r w:rsidR="006061A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to create an </w:t>
            </w:r>
            <w:r w:rsidR="00755223">
              <w:rPr>
                <w:color w:val="000000" w:themeColor="text1"/>
              </w:rPr>
              <w:t xml:space="preserve">interactive </w:t>
            </w:r>
            <w:r>
              <w:rPr>
                <w:color w:val="000000" w:themeColor="text1"/>
              </w:rPr>
              <w:t>event calendar</w:t>
            </w:r>
          </w:p>
          <w:p w14:paraId="2AA02E0B" w14:textId="3B8ED930" w:rsidR="00FA3EA0" w:rsidRPr="00FA3EA0" w:rsidRDefault="00FA3EA0" w:rsidP="00FA3EA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Implemented a secure login feature using </w:t>
            </w:r>
            <w:r w:rsidRPr="00CB6679">
              <w:rPr>
                <w:b/>
                <w:bCs/>
                <w:color w:val="000000" w:themeColor="text1"/>
              </w:rPr>
              <w:t>bcrypt</w:t>
            </w:r>
            <w:r w:rsidRPr="006C7776">
              <w:rPr>
                <w:b/>
                <w:bCs/>
                <w:color w:val="000000" w:themeColor="text1"/>
              </w:rPr>
              <w:t>.js</w:t>
            </w:r>
          </w:p>
          <w:p w14:paraId="37CB5797" w14:textId="77777777" w:rsidR="006872B6" w:rsidRDefault="006872B6" w:rsidP="006872B6">
            <w:pPr>
              <w:rPr>
                <w:color w:val="000000" w:themeColor="text1"/>
              </w:rPr>
            </w:pPr>
          </w:p>
          <w:p w14:paraId="076B3C10" w14:textId="5AAC730F" w:rsidR="003F0EBA" w:rsidRDefault="003F0EBA" w:rsidP="006872B6">
            <w:pPr>
              <w:rPr>
                <w:color w:val="000000" w:themeColor="text1"/>
              </w:rPr>
            </w:pPr>
          </w:p>
          <w:p w14:paraId="24C6E7DC" w14:textId="1F78F6B4" w:rsidR="00CF02F6" w:rsidRPr="00CF02F6" w:rsidRDefault="00CF02F6" w:rsidP="006872B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Mood Tracker</w:t>
            </w:r>
          </w:p>
          <w:p w14:paraId="05382187" w14:textId="3835805E" w:rsidR="003F0EBA" w:rsidRDefault="003F0EBA" w:rsidP="006872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</w:p>
          <w:p w14:paraId="33C7AE93" w14:textId="77777777" w:rsidR="003358C7" w:rsidRDefault="00F43063" w:rsidP="00F4306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Used </w:t>
            </w:r>
            <w:r w:rsidRPr="00CB6679">
              <w:rPr>
                <w:b/>
                <w:bCs/>
                <w:color w:val="000000" w:themeColor="text1"/>
              </w:rPr>
              <w:t>D3.js</w:t>
            </w:r>
            <w:r>
              <w:rPr>
                <w:color w:val="000000" w:themeColor="text1"/>
              </w:rPr>
              <w:t xml:space="preserve"> for user data visualization</w:t>
            </w:r>
          </w:p>
          <w:p w14:paraId="5DC14C64" w14:textId="77777777" w:rsidR="00682F7E" w:rsidRDefault="00682F7E" w:rsidP="00F4306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Implemented front and back end for user to store text entries to </w:t>
            </w:r>
            <w:r w:rsidRPr="00CB6679">
              <w:rPr>
                <w:b/>
                <w:bCs/>
                <w:color w:val="000000" w:themeColor="text1"/>
              </w:rPr>
              <w:t>SQL</w:t>
            </w:r>
            <w:r>
              <w:rPr>
                <w:color w:val="000000" w:themeColor="text1"/>
              </w:rPr>
              <w:t xml:space="preserve"> database</w:t>
            </w:r>
          </w:p>
          <w:p w14:paraId="13175F68" w14:textId="7E1C5361" w:rsidR="00682F7E" w:rsidRDefault="00682F7E" w:rsidP="00F4306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Enhanced user experience using </w:t>
            </w:r>
            <w:r w:rsidRPr="00CB6679">
              <w:rPr>
                <w:b/>
                <w:bCs/>
                <w:color w:val="000000" w:themeColor="text1"/>
              </w:rPr>
              <w:t>Vanta.js</w:t>
            </w:r>
            <w:r>
              <w:rPr>
                <w:color w:val="000000" w:themeColor="text1"/>
              </w:rPr>
              <w:t xml:space="preserve"> animated background</w:t>
            </w:r>
          </w:p>
          <w:p w14:paraId="1FB7B217" w14:textId="77777777" w:rsidR="00CD7250" w:rsidRPr="00CD7250" w:rsidRDefault="00CD7250" w:rsidP="00CD7250">
            <w:pPr>
              <w:rPr>
                <w:color w:val="000000" w:themeColor="text1"/>
              </w:rPr>
            </w:pPr>
          </w:p>
          <w:p w14:paraId="01DA47B6" w14:textId="77777777" w:rsidR="00CD7250" w:rsidRDefault="00CD7250" w:rsidP="00CD725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Tourism Application</w:t>
            </w:r>
          </w:p>
          <w:p w14:paraId="4A92C486" w14:textId="57188FF5" w:rsidR="00E91EBB" w:rsidRPr="006073E5" w:rsidRDefault="00713B18" w:rsidP="00E91EB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Utilized various </w:t>
            </w:r>
            <w:r w:rsidRPr="00713B18">
              <w:rPr>
                <w:b/>
                <w:bCs/>
                <w:color w:val="000000" w:themeColor="text1"/>
              </w:rPr>
              <w:t>RESTful</w:t>
            </w:r>
            <w:r>
              <w:rPr>
                <w:color w:val="000000" w:themeColor="text1"/>
              </w:rPr>
              <w:t xml:space="preserve"> </w:t>
            </w:r>
            <w:r w:rsidRPr="00713B18">
              <w:rPr>
                <w:b/>
                <w:bCs/>
                <w:color w:val="000000" w:themeColor="text1"/>
              </w:rPr>
              <w:t>APIs</w:t>
            </w:r>
            <w:r>
              <w:rPr>
                <w:color w:val="000000" w:themeColor="text1"/>
              </w:rPr>
              <w:t xml:space="preserve"> to aggregate </w:t>
            </w:r>
            <w:r w:rsidR="00942594">
              <w:rPr>
                <w:color w:val="000000" w:themeColor="text1"/>
              </w:rPr>
              <w:t>travel informatio</w:t>
            </w:r>
            <w:r w:rsidR="00C5690A">
              <w:rPr>
                <w:color w:val="000000" w:themeColor="text1"/>
              </w:rPr>
              <w:t>n</w:t>
            </w:r>
          </w:p>
          <w:p w14:paraId="3373E430" w14:textId="4D6065EB" w:rsidR="006073E5" w:rsidRPr="00E91EBB" w:rsidRDefault="003F27D4" w:rsidP="00E91EB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Implemented robust user search function to provide information for cities around the globe</w:t>
            </w:r>
          </w:p>
        </w:tc>
      </w:tr>
    </w:tbl>
    <w:p w14:paraId="7A1A5211" w14:textId="50B01DA0" w:rsidR="0043117B" w:rsidRDefault="006872B6" w:rsidP="000C45FF">
      <w:pPr>
        <w:tabs>
          <w:tab w:val="left" w:pos="990"/>
        </w:tabs>
      </w:pPr>
      <w:r>
        <w:lastRenderedPageBreak/>
        <w:br w:type="textWrapping" w:clear="all"/>
      </w: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0669" w14:textId="77777777" w:rsidR="00E24394" w:rsidRDefault="00E24394" w:rsidP="000C45FF">
      <w:r>
        <w:separator/>
      </w:r>
    </w:p>
  </w:endnote>
  <w:endnote w:type="continuationSeparator" w:id="0">
    <w:p w14:paraId="4CC7290B" w14:textId="77777777" w:rsidR="00E24394" w:rsidRDefault="00E2439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8D122" w14:textId="77777777" w:rsidR="00E24394" w:rsidRDefault="00E24394" w:rsidP="000C45FF">
      <w:r>
        <w:separator/>
      </w:r>
    </w:p>
  </w:footnote>
  <w:footnote w:type="continuationSeparator" w:id="0">
    <w:p w14:paraId="0ED9BC83" w14:textId="77777777" w:rsidR="00E24394" w:rsidRDefault="00E2439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1513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D1B4FE" wp14:editId="2019799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D7BE4"/>
    <w:multiLevelType w:val="hybridMultilevel"/>
    <w:tmpl w:val="80A0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5334"/>
    <w:multiLevelType w:val="hybridMultilevel"/>
    <w:tmpl w:val="8C6EDF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EB93331"/>
    <w:multiLevelType w:val="hybridMultilevel"/>
    <w:tmpl w:val="28B0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E1987"/>
    <w:multiLevelType w:val="hybridMultilevel"/>
    <w:tmpl w:val="1384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744E3"/>
    <w:multiLevelType w:val="hybridMultilevel"/>
    <w:tmpl w:val="0FAA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48"/>
    <w:rsid w:val="00011A17"/>
    <w:rsid w:val="000234EF"/>
    <w:rsid w:val="00036450"/>
    <w:rsid w:val="0004152A"/>
    <w:rsid w:val="00094499"/>
    <w:rsid w:val="000A7574"/>
    <w:rsid w:val="000C45FF"/>
    <w:rsid w:val="000D2675"/>
    <w:rsid w:val="000D29EE"/>
    <w:rsid w:val="000E3FD1"/>
    <w:rsid w:val="00112054"/>
    <w:rsid w:val="00124E48"/>
    <w:rsid w:val="00141AF0"/>
    <w:rsid w:val="001525E1"/>
    <w:rsid w:val="00164BF3"/>
    <w:rsid w:val="00180329"/>
    <w:rsid w:val="00184B3A"/>
    <w:rsid w:val="0019001F"/>
    <w:rsid w:val="001A74A5"/>
    <w:rsid w:val="001B2ABD"/>
    <w:rsid w:val="001B31F6"/>
    <w:rsid w:val="001D26A1"/>
    <w:rsid w:val="001E0391"/>
    <w:rsid w:val="001E1759"/>
    <w:rsid w:val="001F1ECC"/>
    <w:rsid w:val="002166DD"/>
    <w:rsid w:val="00237CC5"/>
    <w:rsid w:val="002400EB"/>
    <w:rsid w:val="00247E5B"/>
    <w:rsid w:val="00256CF7"/>
    <w:rsid w:val="00266C2B"/>
    <w:rsid w:val="00281AA3"/>
    <w:rsid w:val="00281FD5"/>
    <w:rsid w:val="00287C53"/>
    <w:rsid w:val="002A1BF7"/>
    <w:rsid w:val="002B76C7"/>
    <w:rsid w:val="002C358D"/>
    <w:rsid w:val="002F6F62"/>
    <w:rsid w:val="0030481B"/>
    <w:rsid w:val="00310567"/>
    <w:rsid w:val="003156FC"/>
    <w:rsid w:val="00321538"/>
    <w:rsid w:val="003254B5"/>
    <w:rsid w:val="003358C7"/>
    <w:rsid w:val="0037121F"/>
    <w:rsid w:val="00383D9E"/>
    <w:rsid w:val="00384652"/>
    <w:rsid w:val="003A6B7D"/>
    <w:rsid w:val="003B06CA"/>
    <w:rsid w:val="003C67A6"/>
    <w:rsid w:val="003F0EBA"/>
    <w:rsid w:val="003F27D4"/>
    <w:rsid w:val="004071FC"/>
    <w:rsid w:val="00425D0F"/>
    <w:rsid w:val="00445947"/>
    <w:rsid w:val="004555D4"/>
    <w:rsid w:val="004813B3"/>
    <w:rsid w:val="004926F8"/>
    <w:rsid w:val="00496591"/>
    <w:rsid w:val="004A1763"/>
    <w:rsid w:val="004C63E4"/>
    <w:rsid w:val="004D13F3"/>
    <w:rsid w:val="004D3011"/>
    <w:rsid w:val="004D41B2"/>
    <w:rsid w:val="004F524C"/>
    <w:rsid w:val="004F77A1"/>
    <w:rsid w:val="00524455"/>
    <w:rsid w:val="005262AC"/>
    <w:rsid w:val="00534175"/>
    <w:rsid w:val="0054336D"/>
    <w:rsid w:val="005A6A1E"/>
    <w:rsid w:val="005C30F9"/>
    <w:rsid w:val="005C4743"/>
    <w:rsid w:val="005D6467"/>
    <w:rsid w:val="005E39D5"/>
    <w:rsid w:val="00600670"/>
    <w:rsid w:val="006061A9"/>
    <w:rsid w:val="006073E5"/>
    <w:rsid w:val="0062123A"/>
    <w:rsid w:val="00625E6F"/>
    <w:rsid w:val="0063084D"/>
    <w:rsid w:val="00636931"/>
    <w:rsid w:val="00637EFE"/>
    <w:rsid w:val="00646E75"/>
    <w:rsid w:val="00674B26"/>
    <w:rsid w:val="006771D0"/>
    <w:rsid w:val="00682F7E"/>
    <w:rsid w:val="006872B6"/>
    <w:rsid w:val="006945F6"/>
    <w:rsid w:val="006A631D"/>
    <w:rsid w:val="006B3BB7"/>
    <w:rsid w:val="006B6252"/>
    <w:rsid w:val="006C7776"/>
    <w:rsid w:val="006D778A"/>
    <w:rsid w:val="006F2890"/>
    <w:rsid w:val="006F423C"/>
    <w:rsid w:val="00713B18"/>
    <w:rsid w:val="00715FCB"/>
    <w:rsid w:val="007257A4"/>
    <w:rsid w:val="00743101"/>
    <w:rsid w:val="00755223"/>
    <w:rsid w:val="00776E5C"/>
    <w:rsid w:val="007775E1"/>
    <w:rsid w:val="007867A0"/>
    <w:rsid w:val="007927F5"/>
    <w:rsid w:val="007A05AB"/>
    <w:rsid w:val="00802CA0"/>
    <w:rsid w:val="00837608"/>
    <w:rsid w:val="00852B11"/>
    <w:rsid w:val="00856374"/>
    <w:rsid w:val="00890FDE"/>
    <w:rsid w:val="008A24F4"/>
    <w:rsid w:val="008B3E56"/>
    <w:rsid w:val="008E1B33"/>
    <w:rsid w:val="008E7DB0"/>
    <w:rsid w:val="00903149"/>
    <w:rsid w:val="009260CD"/>
    <w:rsid w:val="00942594"/>
    <w:rsid w:val="00952C25"/>
    <w:rsid w:val="00987CF7"/>
    <w:rsid w:val="00991BAE"/>
    <w:rsid w:val="009A081F"/>
    <w:rsid w:val="009B574C"/>
    <w:rsid w:val="00A0239A"/>
    <w:rsid w:val="00A2118D"/>
    <w:rsid w:val="00A3152E"/>
    <w:rsid w:val="00A37E0B"/>
    <w:rsid w:val="00A63A01"/>
    <w:rsid w:val="00A71CE1"/>
    <w:rsid w:val="00AD76E2"/>
    <w:rsid w:val="00AF1B23"/>
    <w:rsid w:val="00B20152"/>
    <w:rsid w:val="00B359E4"/>
    <w:rsid w:val="00B57D98"/>
    <w:rsid w:val="00B70850"/>
    <w:rsid w:val="00BD3DF3"/>
    <w:rsid w:val="00BF00B6"/>
    <w:rsid w:val="00BF0A3B"/>
    <w:rsid w:val="00BF72E8"/>
    <w:rsid w:val="00C02BEB"/>
    <w:rsid w:val="00C066B6"/>
    <w:rsid w:val="00C10C45"/>
    <w:rsid w:val="00C37BA1"/>
    <w:rsid w:val="00C4674C"/>
    <w:rsid w:val="00C506CF"/>
    <w:rsid w:val="00C5690A"/>
    <w:rsid w:val="00C72BED"/>
    <w:rsid w:val="00C9578B"/>
    <w:rsid w:val="00CB0055"/>
    <w:rsid w:val="00CB4A32"/>
    <w:rsid w:val="00CB6000"/>
    <w:rsid w:val="00CB6679"/>
    <w:rsid w:val="00CC0EF0"/>
    <w:rsid w:val="00CD4242"/>
    <w:rsid w:val="00CD7250"/>
    <w:rsid w:val="00CF02F6"/>
    <w:rsid w:val="00CF58DB"/>
    <w:rsid w:val="00D0216A"/>
    <w:rsid w:val="00D1461A"/>
    <w:rsid w:val="00D2522B"/>
    <w:rsid w:val="00D422DE"/>
    <w:rsid w:val="00D5459D"/>
    <w:rsid w:val="00D92945"/>
    <w:rsid w:val="00DA1F4D"/>
    <w:rsid w:val="00DD172A"/>
    <w:rsid w:val="00DD6138"/>
    <w:rsid w:val="00DD6DAE"/>
    <w:rsid w:val="00DE560A"/>
    <w:rsid w:val="00E24394"/>
    <w:rsid w:val="00E25A26"/>
    <w:rsid w:val="00E3589F"/>
    <w:rsid w:val="00E36E9C"/>
    <w:rsid w:val="00E4381A"/>
    <w:rsid w:val="00E55D74"/>
    <w:rsid w:val="00E561F2"/>
    <w:rsid w:val="00E70C2E"/>
    <w:rsid w:val="00E91EBB"/>
    <w:rsid w:val="00EB7289"/>
    <w:rsid w:val="00EC0BA6"/>
    <w:rsid w:val="00F14962"/>
    <w:rsid w:val="00F2193C"/>
    <w:rsid w:val="00F43063"/>
    <w:rsid w:val="00F60274"/>
    <w:rsid w:val="00F63AE3"/>
    <w:rsid w:val="00F77FB9"/>
    <w:rsid w:val="00FA3EA0"/>
    <w:rsid w:val="00FB068F"/>
    <w:rsid w:val="00FB6F42"/>
    <w:rsid w:val="00F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DD81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2F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Local\Microsoft\Office\16.0\DTS\en-US%7b485A3C68-FFB9-41B2-BF81-715E0FEA7C70%7d\%7b75D37067-7B6D-465F-A1C6-DC0D4E928FC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8BFA55D7DC477C8536EA8FF5CEC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CD09F-D280-40CA-B317-EF8D8B8BECC4}"/>
      </w:docPartPr>
      <w:docPartBody>
        <w:p w:rsidR="003F0511" w:rsidRDefault="00E45780">
          <w:pPr>
            <w:pStyle w:val="B38BFA55D7DC477C8536EA8FF5CECC32"/>
          </w:pPr>
          <w:r w:rsidRPr="00CB0055">
            <w:t>Contact</w:t>
          </w:r>
        </w:p>
      </w:docPartBody>
    </w:docPart>
    <w:docPart>
      <w:docPartPr>
        <w:name w:val="708ABD859BB1409AB963393025405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67B7D-B9D0-4FEC-AA38-126A1D9B0453}"/>
      </w:docPartPr>
      <w:docPartBody>
        <w:p w:rsidR="003F0511" w:rsidRDefault="00E45780">
          <w:pPr>
            <w:pStyle w:val="708ABD859BB1409AB9633930254050C6"/>
          </w:pPr>
          <w:r w:rsidRPr="00036450">
            <w:t>EDUCATION</w:t>
          </w:r>
        </w:p>
      </w:docPartBody>
    </w:docPart>
    <w:docPart>
      <w:docPartPr>
        <w:name w:val="23DF3BB2BAB74AD6A28830472F1A4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08D13-4C0D-48DE-AB6A-3929D90BEAB3}"/>
      </w:docPartPr>
      <w:docPartBody>
        <w:p w:rsidR="003F0511" w:rsidRDefault="00E45780">
          <w:pPr>
            <w:pStyle w:val="23DF3BB2BAB74AD6A28830472F1A4FEE"/>
          </w:pPr>
          <w:r w:rsidRPr="00036450">
            <w:t>WORK EXPERIENCE</w:t>
          </w:r>
        </w:p>
      </w:docPartBody>
    </w:docPart>
    <w:docPart>
      <w:docPartPr>
        <w:name w:val="0F45A75838384FDAAB8C2219DC664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14B5B-7D66-4F08-A40B-D3D58EE765C7}"/>
      </w:docPartPr>
      <w:docPartBody>
        <w:p w:rsidR="003F0511" w:rsidRDefault="00E45780">
          <w:pPr>
            <w:pStyle w:val="0F45A75838384FDAAB8C2219DC6646A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A4"/>
    <w:rsid w:val="003A5D52"/>
    <w:rsid w:val="003F0511"/>
    <w:rsid w:val="00497879"/>
    <w:rsid w:val="007E00B8"/>
    <w:rsid w:val="008A1D92"/>
    <w:rsid w:val="008B1366"/>
    <w:rsid w:val="00DE01A4"/>
    <w:rsid w:val="00E4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A1D9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8BFA55D7DC477C8536EA8FF5CECC32">
    <w:name w:val="B38BFA55D7DC477C8536EA8FF5CECC3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08ABD859BB1409AB9633930254050C6">
    <w:name w:val="708ABD859BB1409AB9633930254050C6"/>
  </w:style>
  <w:style w:type="paragraph" w:customStyle="1" w:styleId="23DF3BB2BAB74AD6A28830472F1A4FEE">
    <w:name w:val="23DF3BB2BAB74AD6A28830472F1A4FEE"/>
  </w:style>
  <w:style w:type="character" w:customStyle="1" w:styleId="Heading2Char">
    <w:name w:val="Heading 2 Char"/>
    <w:basedOn w:val="DefaultParagraphFont"/>
    <w:link w:val="Heading2"/>
    <w:uiPriority w:val="9"/>
    <w:rsid w:val="008A1D9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F45A75838384FDAAB8C2219DC6646A1">
    <w:name w:val="0F45A75838384FDAAB8C2219DC664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983B553-9223-48E5-A5F8-BB58C298F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{75D37067-7B6D-465F-A1C6-DC0D4E928FC0}tf00546271_win32.dotx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2021-07-20T19:03:00Z</dcterms:created>
  <dcterms:modified xsi:type="dcterms:W3CDTF">2021-07-24T00:18:00Z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